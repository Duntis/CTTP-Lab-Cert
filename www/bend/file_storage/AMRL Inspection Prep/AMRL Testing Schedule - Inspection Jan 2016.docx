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3C" w:rsidRPr="0016283C" w:rsidRDefault="0016283C" w:rsidP="0016283C">
      <w:pPr>
        <w:pStyle w:val="NoSpacing"/>
        <w:rPr>
          <w:b/>
        </w:rPr>
      </w:pPr>
      <w:r w:rsidRPr="0016283C">
        <w:rPr>
          <w:b/>
        </w:rPr>
        <w:t>AMRL Testing Schedule</w:t>
      </w:r>
    </w:p>
    <w:p w:rsidR="0016283C" w:rsidRDefault="0016283C" w:rsidP="0016283C">
      <w:pPr>
        <w:pStyle w:val="NoSpacing"/>
      </w:pPr>
    </w:p>
    <w:p w:rsidR="0016283C" w:rsidRDefault="00E65BB2" w:rsidP="0016283C">
      <w:pPr>
        <w:pStyle w:val="NoSpacing"/>
        <w:rPr>
          <w:u w:val="single"/>
        </w:rPr>
      </w:pPr>
      <w:r>
        <w:rPr>
          <w:u w:val="single"/>
        </w:rPr>
        <w:t>Mon</w:t>
      </w:r>
      <w:r w:rsidR="0016283C" w:rsidRPr="0016283C">
        <w:rPr>
          <w:u w:val="single"/>
        </w:rPr>
        <w:t xml:space="preserve">day, </w:t>
      </w:r>
      <w:r>
        <w:rPr>
          <w:u w:val="single"/>
        </w:rPr>
        <w:t>January 25, 2016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4050"/>
        <w:gridCol w:w="1440"/>
        <w:gridCol w:w="2988"/>
      </w:tblGrid>
      <w:tr w:rsidR="00CD577F" w:rsidRPr="002D594C" w:rsidTr="002D594C">
        <w:tc>
          <w:tcPr>
            <w:tcW w:w="1098" w:type="dxa"/>
          </w:tcPr>
          <w:p w:rsidR="0016283C" w:rsidRPr="002D594C" w:rsidRDefault="0016283C" w:rsidP="0016283C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Method</w:t>
            </w:r>
          </w:p>
        </w:tc>
        <w:tc>
          <w:tcPr>
            <w:tcW w:w="4050" w:type="dxa"/>
          </w:tcPr>
          <w:p w:rsidR="0016283C" w:rsidRPr="002D594C" w:rsidRDefault="0016283C" w:rsidP="0016283C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Description</w:t>
            </w:r>
          </w:p>
        </w:tc>
        <w:tc>
          <w:tcPr>
            <w:tcW w:w="1440" w:type="dxa"/>
          </w:tcPr>
          <w:p w:rsidR="0016283C" w:rsidRPr="002D594C" w:rsidRDefault="0016283C" w:rsidP="0016283C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Tester</w:t>
            </w:r>
          </w:p>
        </w:tc>
        <w:tc>
          <w:tcPr>
            <w:tcW w:w="2988" w:type="dxa"/>
          </w:tcPr>
          <w:p w:rsidR="0016283C" w:rsidRPr="002D594C" w:rsidRDefault="0016283C" w:rsidP="0016283C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Approximate Time</w:t>
            </w:r>
          </w:p>
        </w:tc>
      </w:tr>
      <w:tr w:rsidR="00CD577F" w:rsidRPr="002D594C" w:rsidTr="002D594C">
        <w:tc>
          <w:tcPr>
            <w:tcW w:w="1098" w:type="dxa"/>
          </w:tcPr>
          <w:p w:rsidR="0016283C" w:rsidRPr="002D594C" w:rsidRDefault="0016283C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248</w:t>
            </w:r>
          </w:p>
        </w:tc>
        <w:tc>
          <w:tcPr>
            <w:tcW w:w="4050" w:type="dxa"/>
          </w:tcPr>
          <w:p w:rsidR="0016283C" w:rsidRPr="002D594C" w:rsidRDefault="0016283C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Splitting / Quartering</w:t>
            </w:r>
          </w:p>
        </w:tc>
        <w:tc>
          <w:tcPr>
            <w:tcW w:w="1440" w:type="dxa"/>
          </w:tcPr>
          <w:p w:rsidR="0016283C" w:rsidRPr="002D594C" w:rsidRDefault="0016283C" w:rsidP="0016283C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16283C" w:rsidRPr="002D594C" w:rsidRDefault="0016283C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9:00am – 9:30am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441527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85</w:t>
            </w:r>
          </w:p>
        </w:tc>
        <w:tc>
          <w:tcPr>
            <w:tcW w:w="4050" w:type="dxa"/>
          </w:tcPr>
          <w:p w:rsidR="006231A4" w:rsidRPr="002D594C" w:rsidRDefault="006231A4" w:rsidP="00441527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Coarse Aggregate Specific Gravity</w:t>
            </w:r>
          </w:p>
        </w:tc>
        <w:tc>
          <w:tcPr>
            <w:tcW w:w="1440" w:type="dxa"/>
          </w:tcPr>
          <w:p w:rsidR="006231A4" w:rsidRPr="002D594C" w:rsidRDefault="00E65BB2" w:rsidP="00441527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6231A4" w:rsidRPr="002D594C" w:rsidRDefault="006231A4" w:rsidP="006231A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9</w:t>
            </w:r>
            <w:r w:rsidRPr="002D594C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2D594C">
              <w:rPr>
                <w:sz w:val="20"/>
              </w:rPr>
              <w:t xml:space="preserve">0am – </w:t>
            </w:r>
            <w:r>
              <w:rPr>
                <w:sz w:val="20"/>
              </w:rPr>
              <w:t>9</w:t>
            </w:r>
            <w:r w:rsidRPr="002D594C">
              <w:rPr>
                <w:sz w:val="20"/>
              </w:rPr>
              <w:t>:</w:t>
            </w:r>
            <w:r>
              <w:rPr>
                <w:sz w:val="20"/>
              </w:rPr>
              <w:t>4</w:t>
            </w:r>
            <w:r w:rsidRPr="002D594C">
              <w:rPr>
                <w:sz w:val="20"/>
              </w:rPr>
              <w:t>5am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D007D2" w:rsidRDefault="006231A4" w:rsidP="00D007D2">
            <w:pPr>
              <w:pStyle w:val="NoSpacing"/>
              <w:rPr>
                <w:sz w:val="20"/>
              </w:rPr>
            </w:pPr>
            <w:r w:rsidRPr="00D007D2">
              <w:rPr>
                <w:sz w:val="20"/>
              </w:rPr>
              <w:t>T 27</w:t>
            </w:r>
          </w:p>
        </w:tc>
        <w:tc>
          <w:tcPr>
            <w:tcW w:w="4050" w:type="dxa"/>
          </w:tcPr>
          <w:p w:rsidR="006231A4" w:rsidRPr="00D007D2" w:rsidRDefault="006231A4" w:rsidP="0016283C">
            <w:pPr>
              <w:pStyle w:val="NoSpacing"/>
              <w:rPr>
                <w:sz w:val="20"/>
              </w:rPr>
            </w:pPr>
            <w:r w:rsidRPr="00D007D2">
              <w:rPr>
                <w:sz w:val="20"/>
              </w:rPr>
              <w:t>Siev</w:t>
            </w:r>
            <w:r>
              <w:rPr>
                <w:sz w:val="20"/>
              </w:rPr>
              <w:t>e Analysis</w:t>
            </w:r>
          </w:p>
        </w:tc>
        <w:tc>
          <w:tcPr>
            <w:tcW w:w="1440" w:type="dxa"/>
          </w:tcPr>
          <w:p w:rsidR="006231A4" w:rsidRPr="00D007D2" w:rsidRDefault="006231A4" w:rsidP="0016283C">
            <w:pPr>
              <w:pStyle w:val="NoSpacing"/>
              <w:rPr>
                <w:sz w:val="20"/>
              </w:rPr>
            </w:pPr>
            <w:proofErr w:type="spellStart"/>
            <w:r w:rsidRPr="00D007D2"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6231A4" w:rsidRPr="00D007D2" w:rsidRDefault="006231A4" w:rsidP="0016283C">
            <w:pPr>
              <w:pStyle w:val="NoSpacing"/>
              <w:rPr>
                <w:sz w:val="20"/>
              </w:rPr>
            </w:pPr>
            <w:r w:rsidRPr="00D007D2">
              <w:rPr>
                <w:sz w:val="20"/>
              </w:rPr>
              <w:t>9:30am – 10:00am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84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Fine Aggregate Specific Gravity</w:t>
            </w:r>
          </w:p>
        </w:tc>
        <w:tc>
          <w:tcPr>
            <w:tcW w:w="1440" w:type="dxa"/>
          </w:tcPr>
          <w:p w:rsidR="006231A4" w:rsidRPr="002D594C" w:rsidRDefault="00E65BB2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6231A4" w:rsidRPr="002D594C" w:rsidRDefault="006231A4" w:rsidP="006231A4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10:</w:t>
            </w:r>
            <w:r>
              <w:rPr>
                <w:sz w:val="20"/>
              </w:rPr>
              <w:t>00</w:t>
            </w:r>
            <w:r w:rsidRPr="002D594C">
              <w:rPr>
                <w:sz w:val="20"/>
              </w:rPr>
              <w:t>am – 1</w:t>
            </w:r>
            <w:r>
              <w:rPr>
                <w:sz w:val="20"/>
              </w:rPr>
              <w:t>0</w:t>
            </w:r>
            <w:r w:rsidRPr="002D594C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2D594C">
              <w:rPr>
                <w:sz w:val="20"/>
              </w:rPr>
              <w:t>0am</w:t>
            </w:r>
          </w:p>
        </w:tc>
      </w:tr>
      <w:tr w:rsidR="00E65BB2" w:rsidRPr="002D594C" w:rsidTr="00BC230D">
        <w:tc>
          <w:tcPr>
            <w:tcW w:w="1098" w:type="dxa"/>
          </w:tcPr>
          <w:p w:rsidR="00E65BB2" w:rsidRPr="002D594C" w:rsidRDefault="00E65BB2" w:rsidP="00BC230D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99/180</w:t>
            </w:r>
          </w:p>
        </w:tc>
        <w:tc>
          <w:tcPr>
            <w:tcW w:w="4050" w:type="dxa"/>
          </w:tcPr>
          <w:p w:rsidR="00E65BB2" w:rsidRPr="002D594C" w:rsidRDefault="00E65BB2" w:rsidP="00BC230D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Proctor</w:t>
            </w:r>
          </w:p>
        </w:tc>
        <w:tc>
          <w:tcPr>
            <w:tcW w:w="1440" w:type="dxa"/>
          </w:tcPr>
          <w:p w:rsidR="00E65BB2" w:rsidRPr="002D594C" w:rsidRDefault="00E65BB2" w:rsidP="00BC230D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ftg</w:t>
            </w:r>
            <w:proofErr w:type="spellEnd"/>
          </w:p>
        </w:tc>
        <w:tc>
          <w:tcPr>
            <w:tcW w:w="2988" w:type="dxa"/>
          </w:tcPr>
          <w:p w:rsidR="00E65BB2" w:rsidRPr="002D594C" w:rsidRDefault="00E65BB2" w:rsidP="00E65BB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Pr="002D594C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2D594C">
              <w:rPr>
                <w:sz w:val="20"/>
              </w:rPr>
              <w:t xml:space="preserve">0pm – </w:t>
            </w:r>
            <w:r>
              <w:rPr>
                <w:sz w:val="20"/>
              </w:rPr>
              <w:t>11</w:t>
            </w:r>
            <w:r w:rsidRPr="002D594C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  <w:r w:rsidRPr="002D594C">
              <w:rPr>
                <w:sz w:val="20"/>
              </w:rPr>
              <w:t>pm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89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Liquid Limit</w:t>
            </w:r>
          </w:p>
        </w:tc>
        <w:tc>
          <w:tcPr>
            <w:tcW w:w="144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6231A4" w:rsidRPr="002D594C" w:rsidRDefault="006231A4" w:rsidP="00E65BB2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10:</w:t>
            </w:r>
            <w:r w:rsidR="00E65BB2">
              <w:rPr>
                <w:sz w:val="20"/>
              </w:rPr>
              <w:t>45</w:t>
            </w:r>
            <w:r w:rsidRPr="002D594C">
              <w:rPr>
                <w:sz w:val="20"/>
              </w:rPr>
              <w:t>am – 1</w:t>
            </w:r>
            <w:r w:rsidR="00E65BB2">
              <w:rPr>
                <w:sz w:val="20"/>
              </w:rPr>
              <w:t>1</w:t>
            </w:r>
            <w:r w:rsidRPr="002D594C">
              <w:rPr>
                <w:sz w:val="20"/>
              </w:rPr>
              <w:t>:</w:t>
            </w:r>
            <w:r w:rsidR="00E65BB2">
              <w:rPr>
                <w:sz w:val="20"/>
              </w:rPr>
              <w:t>00</w:t>
            </w:r>
            <w:r w:rsidRPr="002D594C">
              <w:rPr>
                <w:sz w:val="20"/>
              </w:rPr>
              <w:t>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90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Plastic Limit</w:t>
            </w:r>
          </w:p>
        </w:tc>
        <w:tc>
          <w:tcPr>
            <w:tcW w:w="144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6231A4" w:rsidRPr="002D594C" w:rsidRDefault="006231A4" w:rsidP="00E65BB2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</w:t>
            </w:r>
            <w:r w:rsidR="00E65BB2">
              <w:rPr>
                <w:sz w:val="20"/>
              </w:rPr>
              <w:t>1</w:t>
            </w:r>
            <w:r w:rsidRPr="002D594C">
              <w:rPr>
                <w:sz w:val="20"/>
              </w:rPr>
              <w:t>:</w:t>
            </w:r>
            <w:r w:rsidR="00E65BB2">
              <w:rPr>
                <w:sz w:val="20"/>
              </w:rPr>
              <w:t>00</w:t>
            </w:r>
            <w:r w:rsidRPr="002D594C">
              <w:rPr>
                <w:sz w:val="20"/>
              </w:rPr>
              <w:t>am – 11:</w:t>
            </w:r>
            <w:r w:rsidR="00E65BB2">
              <w:rPr>
                <w:sz w:val="20"/>
              </w:rPr>
              <w:t>15</w:t>
            </w:r>
            <w:r w:rsidRPr="002D594C">
              <w:rPr>
                <w:sz w:val="20"/>
              </w:rPr>
              <w:t>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304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Fine Aggregate Angularity</w:t>
            </w:r>
          </w:p>
        </w:tc>
        <w:tc>
          <w:tcPr>
            <w:tcW w:w="1440" w:type="dxa"/>
          </w:tcPr>
          <w:p w:rsidR="006231A4" w:rsidRPr="002D594C" w:rsidRDefault="00E65BB2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6231A4" w:rsidRPr="002D594C" w:rsidRDefault="006231A4" w:rsidP="00E65BB2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11:</w:t>
            </w:r>
            <w:r w:rsidR="00E65BB2">
              <w:rPr>
                <w:sz w:val="20"/>
              </w:rPr>
              <w:t>15</w:t>
            </w:r>
            <w:r w:rsidRPr="002D594C">
              <w:rPr>
                <w:sz w:val="20"/>
              </w:rPr>
              <w:t>am – 11:</w:t>
            </w:r>
            <w:r w:rsidR="00E65BB2">
              <w:rPr>
                <w:sz w:val="20"/>
              </w:rPr>
              <w:t>30</w:t>
            </w:r>
            <w:r w:rsidRPr="002D594C">
              <w:rPr>
                <w:sz w:val="20"/>
              </w:rPr>
              <w:t>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LUNCH</w:t>
            </w:r>
          </w:p>
        </w:tc>
        <w:tc>
          <w:tcPr>
            <w:tcW w:w="144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all</w:t>
            </w:r>
          </w:p>
        </w:tc>
        <w:tc>
          <w:tcPr>
            <w:tcW w:w="298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11:30am – 1:00pm</w:t>
            </w:r>
          </w:p>
        </w:tc>
        <w:bookmarkStart w:id="0" w:name="_GoBack"/>
        <w:bookmarkEnd w:id="0"/>
      </w:tr>
      <w:tr w:rsidR="00E65BB2" w:rsidRPr="002D594C" w:rsidTr="00C9045F">
        <w:tc>
          <w:tcPr>
            <w:tcW w:w="1098" w:type="dxa"/>
          </w:tcPr>
          <w:p w:rsidR="00E65BB2" w:rsidRPr="002D594C" w:rsidRDefault="00E65BB2" w:rsidP="00C9045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 308</w:t>
            </w:r>
          </w:p>
        </w:tc>
        <w:tc>
          <w:tcPr>
            <w:tcW w:w="4050" w:type="dxa"/>
          </w:tcPr>
          <w:p w:rsidR="00E65BB2" w:rsidRPr="002D594C" w:rsidRDefault="00E65BB2" w:rsidP="00C9045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Ignition oven</w:t>
            </w:r>
          </w:p>
        </w:tc>
        <w:tc>
          <w:tcPr>
            <w:tcW w:w="1440" w:type="dxa"/>
          </w:tcPr>
          <w:p w:rsidR="00E65BB2" w:rsidRPr="002D594C" w:rsidRDefault="00E65BB2" w:rsidP="00C9045F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E65BB2" w:rsidRPr="002D594C" w:rsidRDefault="00E65BB2" w:rsidP="00C9045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11:15am – 11:30am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87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Dry prep of soils</w:t>
            </w:r>
          </w:p>
        </w:tc>
        <w:tc>
          <w:tcPr>
            <w:tcW w:w="144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6231A4" w:rsidRPr="002D594C" w:rsidRDefault="006231A4" w:rsidP="006231A4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1:</w:t>
            </w:r>
            <w:r>
              <w:rPr>
                <w:sz w:val="20"/>
              </w:rPr>
              <w:t>15</w:t>
            </w:r>
            <w:r w:rsidRPr="002D594C">
              <w:rPr>
                <w:sz w:val="20"/>
              </w:rPr>
              <w:t>pm – 1:</w:t>
            </w:r>
            <w:r>
              <w:rPr>
                <w:sz w:val="20"/>
              </w:rPr>
              <w:t>30</w:t>
            </w:r>
            <w:r w:rsidRPr="002D594C">
              <w:rPr>
                <w:sz w:val="20"/>
              </w:rPr>
              <w:t>pm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 30</w:t>
            </w:r>
            <w:r w:rsidR="00E65BB2">
              <w:rPr>
                <w:sz w:val="20"/>
              </w:rPr>
              <w:t>/11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Washing</w:t>
            </w:r>
          </w:p>
        </w:tc>
        <w:tc>
          <w:tcPr>
            <w:tcW w:w="1440" w:type="dxa"/>
          </w:tcPr>
          <w:p w:rsidR="006231A4" w:rsidRDefault="006231A4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6231A4" w:rsidRPr="002D594C" w:rsidRDefault="00E65BB2" w:rsidP="00E65BB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  <w:r w:rsidR="006231A4">
              <w:rPr>
                <w:sz w:val="20"/>
              </w:rPr>
              <w:t xml:space="preserve">:30pm – </w:t>
            </w:r>
            <w:r>
              <w:rPr>
                <w:sz w:val="20"/>
              </w:rPr>
              <w:t>2</w:t>
            </w:r>
            <w:r w:rsidR="006231A4">
              <w:rPr>
                <w:sz w:val="20"/>
              </w:rPr>
              <w:t>:00pm</w:t>
            </w:r>
          </w:p>
        </w:tc>
      </w:tr>
      <w:tr w:rsidR="00E65BB2" w:rsidRPr="002D594C" w:rsidTr="002D594C">
        <w:tc>
          <w:tcPr>
            <w:tcW w:w="1098" w:type="dxa"/>
          </w:tcPr>
          <w:p w:rsidR="00E65BB2" w:rsidRDefault="00E65BB2" w:rsidP="0016283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 47</w:t>
            </w:r>
          </w:p>
        </w:tc>
        <w:tc>
          <w:tcPr>
            <w:tcW w:w="4050" w:type="dxa"/>
          </w:tcPr>
          <w:p w:rsidR="00E65BB2" w:rsidRDefault="00E65BB2" w:rsidP="0016283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Reducing HMA sample</w:t>
            </w:r>
          </w:p>
        </w:tc>
        <w:tc>
          <w:tcPr>
            <w:tcW w:w="1440" w:type="dxa"/>
          </w:tcPr>
          <w:p w:rsidR="00E65BB2" w:rsidRDefault="00E65BB2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E65BB2" w:rsidRDefault="00E65BB2" w:rsidP="0016283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2:00pm – 2:30pm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310</w:t>
            </w:r>
          </w:p>
        </w:tc>
        <w:tc>
          <w:tcPr>
            <w:tcW w:w="405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Nuclear Density</w:t>
            </w:r>
          </w:p>
        </w:tc>
        <w:tc>
          <w:tcPr>
            <w:tcW w:w="144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6231A4" w:rsidRPr="002D594C" w:rsidRDefault="00E65BB2" w:rsidP="00E65BB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  <w:r w:rsidR="006231A4" w:rsidRPr="002D594C">
              <w:rPr>
                <w:sz w:val="20"/>
              </w:rPr>
              <w:t xml:space="preserve">:30pm – </w:t>
            </w:r>
            <w:r>
              <w:rPr>
                <w:sz w:val="20"/>
              </w:rPr>
              <w:t>3</w:t>
            </w:r>
            <w:r w:rsidR="006231A4" w:rsidRPr="002D594C">
              <w:rPr>
                <w:sz w:val="20"/>
              </w:rPr>
              <w:t>:00pm</w:t>
            </w:r>
          </w:p>
        </w:tc>
      </w:tr>
      <w:tr w:rsidR="006231A4" w:rsidRPr="002D594C" w:rsidTr="002D594C">
        <w:tc>
          <w:tcPr>
            <w:tcW w:w="1098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</w:p>
        </w:tc>
        <w:tc>
          <w:tcPr>
            <w:tcW w:w="4050" w:type="dxa"/>
          </w:tcPr>
          <w:p w:rsidR="006231A4" w:rsidRPr="002D594C" w:rsidRDefault="006231A4" w:rsidP="00BF6D21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Check equipment / finish up</w:t>
            </w:r>
            <w:r w:rsidR="00BF6D21">
              <w:rPr>
                <w:sz w:val="20"/>
              </w:rPr>
              <w:t xml:space="preserve"> or bulk &amp; rice?</w:t>
            </w:r>
          </w:p>
        </w:tc>
        <w:tc>
          <w:tcPr>
            <w:tcW w:w="1440" w:type="dxa"/>
          </w:tcPr>
          <w:p w:rsidR="006231A4" w:rsidRPr="002D594C" w:rsidRDefault="006231A4" w:rsidP="0016283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AMRL</w:t>
            </w:r>
          </w:p>
        </w:tc>
        <w:tc>
          <w:tcPr>
            <w:tcW w:w="2988" w:type="dxa"/>
          </w:tcPr>
          <w:p w:rsidR="006231A4" w:rsidRPr="002D594C" w:rsidRDefault="00E65BB2" w:rsidP="0016283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</w:t>
            </w:r>
            <w:r w:rsidR="006231A4" w:rsidRPr="002D594C">
              <w:rPr>
                <w:sz w:val="20"/>
              </w:rPr>
              <w:t>:00pm – 4:30pm</w:t>
            </w:r>
          </w:p>
        </w:tc>
      </w:tr>
    </w:tbl>
    <w:p w:rsidR="0016283C" w:rsidRDefault="0016283C" w:rsidP="0016283C">
      <w:pPr>
        <w:pStyle w:val="NoSpacing"/>
      </w:pPr>
    </w:p>
    <w:p w:rsidR="00426FDD" w:rsidRDefault="00E65BB2" w:rsidP="00426FDD">
      <w:pPr>
        <w:pStyle w:val="NoSpacing"/>
        <w:rPr>
          <w:u w:val="single"/>
        </w:rPr>
      </w:pPr>
      <w:r>
        <w:rPr>
          <w:u w:val="single"/>
        </w:rPr>
        <w:t>Tues</w:t>
      </w:r>
      <w:r w:rsidR="00426FDD" w:rsidRPr="0016283C">
        <w:rPr>
          <w:u w:val="single"/>
        </w:rPr>
        <w:t xml:space="preserve">day, </w:t>
      </w:r>
      <w:r>
        <w:rPr>
          <w:u w:val="single"/>
        </w:rPr>
        <w:t>January 26</w:t>
      </w:r>
      <w:r w:rsidR="00426FDD" w:rsidRPr="0016283C">
        <w:rPr>
          <w:u w:val="single"/>
        </w:rPr>
        <w:t>, 20</w:t>
      </w:r>
      <w:r w:rsidR="00D007D2">
        <w:rPr>
          <w:u w:val="single"/>
        </w:rPr>
        <w:t>1</w:t>
      </w:r>
      <w:r>
        <w:rPr>
          <w:u w:val="sing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4050"/>
        <w:gridCol w:w="1440"/>
        <w:gridCol w:w="2988"/>
      </w:tblGrid>
      <w:tr w:rsidR="00CD577F" w:rsidRPr="002D594C" w:rsidTr="002D594C">
        <w:tc>
          <w:tcPr>
            <w:tcW w:w="1098" w:type="dxa"/>
          </w:tcPr>
          <w:p w:rsidR="00426FDD" w:rsidRPr="002D594C" w:rsidRDefault="00426FDD" w:rsidP="00CD577F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Method</w:t>
            </w:r>
          </w:p>
        </w:tc>
        <w:tc>
          <w:tcPr>
            <w:tcW w:w="4050" w:type="dxa"/>
          </w:tcPr>
          <w:p w:rsidR="00426FDD" w:rsidRPr="002D594C" w:rsidRDefault="00426FDD" w:rsidP="00CD577F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Description</w:t>
            </w:r>
          </w:p>
        </w:tc>
        <w:tc>
          <w:tcPr>
            <w:tcW w:w="1440" w:type="dxa"/>
          </w:tcPr>
          <w:p w:rsidR="00426FDD" w:rsidRPr="002D594C" w:rsidRDefault="00426FDD" w:rsidP="00CD577F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Tester</w:t>
            </w:r>
          </w:p>
        </w:tc>
        <w:tc>
          <w:tcPr>
            <w:tcW w:w="2988" w:type="dxa"/>
          </w:tcPr>
          <w:p w:rsidR="00426FDD" w:rsidRPr="002D594C" w:rsidRDefault="00426FDD" w:rsidP="00CD577F">
            <w:pPr>
              <w:pStyle w:val="NoSpacing"/>
              <w:rPr>
                <w:b/>
                <w:sz w:val="20"/>
              </w:rPr>
            </w:pPr>
            <w:r w:rsidRPr="002D594C">
              <w:rPr>
                <w:b/>
                <w:sz w:val="20"/>
              </w:rPr>
              <w:t>Approximate Time</w:t>
            </w:r>
          </w:p>
        </w:tc>
      </w:tr>
      <w:tr w:rsidR="00E65BB2" w:rsidRPr="002D594C" w:rsidTr="008A0BDB">
        <w:tc>
          <w:tcPr>
            <w:tcW w:w="1098" w:type="dxa"/>
          </w:tcPr>
          <w:p w:rsidR="00E65BB2" w:rsidRPr="002D594C" w:rsidRDefault="00E65BB2" w:rsidP="008A0BDB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Soils/</w:t>
            </w:r>
            <w:proofErr w:type="spellStart"/>
            <w:r w:rsidRPr="002D594C">
              <w:rPr>
                <w:sz w:val="20"/>
              </w:rPr>
              <w:t>agg</w:t>
            </w:r>
            <w:proofErr w:type="spellEnd"/>
          </w:p>
        </w:tc>
        <w:tc>
          <w:tcPr>
            <w:tcW w:w="4050" w:type="dxa"/>
          </w:tcPr>
          <w:p w:rsidR="00E65BB2" w:rsidRPr="002D594C" w:rsidRDefault="00E65BB2" w:rsidP="00E65BB2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 xml:space="preserve">Get dry </w:t>
            </w:r>
            <w:proofErr w:type="spellStart"/>
            <w:r w:rsidRPr="002D594C">
              <w:rPr>
                <w:sz w:val="20"/>
              </w:rPr>
              <w:t>wts</w:t>
            </w:r>
            <w:proofErr w:type="spellEnd"/>
            <w:r w:rsidRPr="002D594C">
              <w:rPr>
                <w:sz w:val="20"/>
              </w:rPr>
              <w:t xml:space="preserve">, finish </w:t>
            </w:r>
            <w:proofErr w:type="spellStart"/>
            <w:r w:rsidRPr="002D594C">
              <w:rPr>
                <w:sz w:val="20"/>
              </w:rPr>
              <w:t>calcs</w:t>
            </w:r>
            <w:proofErr w:type="spellEnd"/>
            <w:r w:rsidRPr="002D594C">
              <w:rPr>
                <w:sz w:val="20"/>
              </w:rPr>
              <w:t xml:space="preserve"> for </w:t>
            </w:r>
            <w:r>
              <w:rPr>
                <w:sz w:val="20"/>
              </w:rPr>
              <w:t>previous</w:t>
            </w:r>
            <w:r w:rsidRPr="002D594C">
              <w:rPr>
                <w:sz w:val="20"/>
              </w:rPr>
              <w:t xml:space="preserve"> tests</w:t>
            </w:r>
          </w:p>
        </w:tc>
        <w:tc>
          <w:tcPr>
            <w:tcW w:w="1440" w:type="dxa"/>
          </w:tcPr>
          <w:p w:rsidR="00E65BB2" w:rsidRPr="002D594C" w:rsidRDefault="00E65BB2" w:rsidP="008A0BDB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  <w:r>
              <w:rPr>
                <w:sz w:val="20"/>
              </w:rPr>
              <w:t>/</w:t>
            </w:r>
            <w:proofErr w:type="spellStart"/>
            <w:r w:rsidRPr="002D594C">
              <w:rPr>
                <w:sz w:val="20"/>
              </w:rPr>
              <w:t>sgw</w:t>
            </w:r>
            <w:proofErr w:type="spellEnd"/>
            <w:r w:rsidRPr="002D594C">
              <w:rPr>
                <w:sz w:val="20"/>
              </w:rPr>
              <w:t>/</w:t>
            </w:r>
            <w:proofErr w:type="spellStart"/>
            <w:r w:rsidRPr="002D594C">
              <w:rPr>
                <w:sz w:val="20"/>
              </w:rPr>
              <w:t>ftg</w:t>
            </w:r>
            <w:proofErr w:type="spellEnd"/>
          </w:p>
        </w:tc>
        <w:tc>
          <w:tcPr>
            <w:tcW w:w="2988" w:type="dxa"/>
          </w:tcPr>
          <w:p w:rsidR="00E65BB2" w:rsidRPr="002D594C" w:rsidRDefault="00E65BB2" w:rsidP="00E65BB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</w:t>
            </w:r>
            <w:r w:rsidRPr="002D594C">
              <w:rPr>
                <w:sz w:val="20"/>
              </w:rPr>
              <w:t xml:space="preserve">:30am – </w:t>
            </w:r>
            <w:r>
              <w:rPr>
                <w:sz w:val="20"/>
              </w:rPr>
              <w:t>10</w:t>
            </w:r>
            <w:r w:rsidRPr="002D594C">
              <w:rPr>
                <w:sz w:val="20"/>
              </w:rPr>
              <w:t>:00am</w:t>
            </w:r>
          </w:p>
        </w:tc>
      </w:tr>
      <w:tr w:rsidR="00CD577F" w:rsidRPr="002D594C" w:rsidTr="002D594C">
        <w:tc>
          <w:tcPr>
            <w:tcW w:w="1098" w:type="dxa"/>
          </w:tcPr>
          <w:p w:rsidR="00426FDD" w:rsidRPr="006231A4" w:rsidRDefault="00426FDD" w:rsidP="00E65BB2">
            <w:pPr>
              <w:pStyle w:val="NoSpacing"/>
              <w:rPr>
                <w:sz w:val="20"/>
              </w:rPr>
            </w:pPr>
            <w:r w:rsidRPr="006231A4">
              <w:rPr>
                <w:sz w:val="20"/>
              </w:rPr>
              <w:t xml:space="preserve">T </w:t>
            </w:r>
            <w:r w:rsidR="006231A4" w:rsidRPr="006231A4">
              <w:rPr>
                <w:sz w:val="20"/>
              </w:rPr>
              <w:t>30</w:t>
            </w:r>
          </w:p>
        </w:tc>
        <w:tc>
          <w:tcPr>
            <w:tcW w:w="4050" w:type="dxa"/>
          </w:tcPr>
          <w:p w:rsidR="00426FDD" w:rsidRPr="006231A4" w:rsidRDefault="006231A4" w:rsidP="00E65BB2">
            <w:pPr>
              <w:pStyle w:val="NoSpacing"/>
              <w:rPr>
                <w:sz w:val="20"/>
              </w:rPr>
            </w:pPr>
            <w:r w:rsidRPr="006231A4">
              <w:rPr>
                <w:sz w:val="20"/>
              </w:rPr>
              <w:t>Washing</w:t>
            </w:r>
            <w:r w:rsidR="00E65BB2">
              <w:rPr>
                <w:sz w:val="20"/>
              </w:rPr>
              <w:t xml:space="preserve"> ignition oven sample?</w:t>
            </w:r>
          </w:p>
        </w:tc>
        <w:tc>
          <w:tcPr>
            <w:tcW w:w="1440" w:type="dxa"/>
          </w:tcPr>
          <w:p w:rsidR="00426FDD" w:rsidRPr="006231A4" w:rsidRDefault="00426FDD" w:rsidP="00CD577F">
            <w:pPr>
              <w:pStyle w:val="NoSpacing"/>
              <w:rPr>
                <w:sz w:val="20"/>
              </w:rPr>
            </w:pPr>
            <w:proofErr w:type="spellStart"/>
            <w:r w:rsidRPr="006231A4"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426FDD" w:rsidRPr="002D594C" w:rsidRDefault="00CB52EE" w:rsidP="00CB52EE">
            <w:pPr>
              <w:pStyle w:val="NoSpacing"/>
              <w:rPr>
                <w:sz w:val="20"/>
              </w:rPr>
            </w:pPr>
            <w:r w:rsidRPr="006231A4">
              <w:rPr>
                <w:sz w:val="20"/>
              </w:rPr>
              <w:t>8</w:t>
            </w:r>
            <w:r w:rsidR="00426FDD" w:rsidRPr="006231A4">
              <w:rPr>
                <w:sz w:val="20"/>
              </w:rPr>
              <w:t>:</w:t>
            </w:r>
            <w:r w:rsidRPr="006231A4">
              <w:rPr>
                <w:sz w:val="20"/>
              </w:rPr>
              <w:t>45</w:t>
            </w:r>
            <w:r w:rsidR="00426FDD" w:rsidRPr="006231A4">
              <w:rPr>
                <w:sz w:val="20"/>
              </w:rPr>
              <w:t>am – 9:</w:t>
            </w:r>
            <w:r w:rsidRPr="006231A4">
              <w:rPr>
                <w:sz w:val="20"/>
              </w:rPr>
              <w:t>15</w:t>
            </w:r>
            <w:r w:rsidR="00426FDD" w:rsidRPr="006231A4">
              <w:rPr>
                <w:sz w:val="20"/>
              </w:rPr>
              <w:t>am</w:t>
            </w:r>
          </w:p>
        </w:tc>
      </w:tr>
      <w:tr w:rsidR="00CD577F" w:rsidRPr="002D594C" w:rsidTr="002D594C">
        <w:tc>
          <w:tcPr>
            <w:tcW w:w="109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312</w:t>
            </w:r>
          </w:p>
        </w:tc>
        <w:tc>
          <w:tcPr>
            <w:tcW w:w="405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Mix asphalt sample</w:t>
            </w:r>
          </w:p>
        </w:tc>
        <w:tc>
          <w:tcPr>
            <w:tcW w:w="1440" w:type="dxa"/>
          </w:tcPr>
          <w:p w:rsidR="00CB52EE" w:rsidRPr="002D594C" w:rsidRDefault="00E65BB2" w:rsidP="00CD577F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CB52EE" w:rsidRPr="002D594C" w:rsidRDefault="00CB52EE" w:rsidP="00CB52EE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9:15am – 9:30am</w:t>
            </w:r>
          </w:p>
        </w:tc>
      </w:tr>
      <w:tr w:rsidR="00CD577F" w:rsidRPr="002D594C" w:rsidTr="002D594C">
        <w:tc>
          <w:tcPr>
            <w:tcW w:w="109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312</w:t>
            </w:r>
          </w:p>
        </w:tc>
        <w:tc>
          <w:tcPr>
            <w:tcW w:w="405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Age the asphalt sample</w:t>
            </w:r>
          </w:p>
        </w:tc>
        <w:tc>
          <w:tcPr>
            <w:tcW w:w="1440" w:type="dxa"/>
          </w:tcPr>
          <w:p w:rsidR="00CB52EE" w:rsidRPr="002D594C" w:rsidRDefault="00E65BB2" w:rsidP="00CD577F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CB52EE" w:rsidRPr="002D594C" w:rsidRDefault="00CB52EE" w:rsidP="00CB52EE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9:30am – 11:30am</w:t>
            </w:r>
          </w:p>
        </w:tc>
      </w:tr>
      <w:tr w:rsidR="00CD577F" w:rsidRPr="002D594C" w:rsidTr="002D594C">
        <w:tc>
          <w:tcPr>
            <w:tcW w:w="109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312</w:t>
            </w:r>
          </w:p>
        </w:tc>
        <w:tc>
          <w:tcPr>
            <w:tcW w:w="405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Compact asphalt sample</w:t>
            </w:r>
          </w:p>
        </w:tc>
        <w:tc>
          <w:tcPr>
            <w:tcW w:w="1440" w:type="dxa"/>
          </w:tcPr>
          <w:p w:rsidR="00CB52EE" w:rsidRPr="002D594C" w:rsidRDefault="00E65BB2" w:rsidP="00D007D2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CB52EE" w:rsidRPr="002D594C" w:rsidRDefault="00CB52EE" w:rsidP="00CB52EE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11:30am – 11:45am</w:t>
            </w:r>
          </w:p>
        </w:tc>
      </w:tr>
      <w:tr w:rsidR="00CD577F" w:rsidRPr="002D594C" w:rsidTr="002D594C">
        <w:tc>
          <w:tcPr>
            <w:tcW w:w="109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</w:p>
        </w:tc>
        <w:tc>
          <w:tcPr>
            <w:tcW w:w="405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LUNCH</w:t>
            </w:r>
          </w:p>
        </w:tc>
        <w:tc>
          <w:tcPr>
            <w:tcW w:w="144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all</w:t>
            </w:r>
          </w:p>
        </w:tc>
        <w:tc>
          <w:tcPr>
            <w:tcW w:w="298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11:45am – 1:15pm</w:t>
            </w:r>
          </w:p>
        </w:tc>
      </w:tr>
      <w:tr w:rsidR="00CD577F" w:rsidRPr="002D594C" w:rsidTr="002D594C">
        <w:tc>
          <w:tcPr>
            <w:tcW w:w="109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166</w:t>
            </w:r>
          </w:p>
        </w:tc>
        <w:tc>
          <w:tcPr>
            <w:tcW w:w="405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HMA Bulk sp. gr. (</w:t>
            </w:r>
            <w:proofErr w:type="spellStart"/>
            <w:r w:rsidRPr="002D594C">
              <w:rPr>
                <w:sz w:val="20"/>
              </w:rPr>
              <w:t>ssd</w:t>
            </w:r>
            <w:proofErr w:type="spellEnd"/>
            <w:r w:rsidRPr="002D594C">
              <w:rPr>
                <w:sz w:val="20"/>
              </w:rPr>
              <w:t xml:space="preserve"> method) </w:t>
            </w:r>
          </w:p>
        </w:tc>
        <w:tc>
          <w:tcPr>
            <w:tcW w:w="1440" w:type="dxa"/>
          </w:tcPr>
          <w:p w:rsidR="00CB52EE" w:rsidRPr="002D594C" w:rsidRDefault="00E65BB2" w:rsidP="00CD577F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CB52EE" w:rsidRPr="002D594C" w:rsidRDefault="00CB52EE" w:rsidP="00CB52EE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1:30pm – 1:45pm</w:t>
            </w:r>
          </w:p>
        </w:tc>
      </w:tr>
      <w:tr w:rsidR="00CD577F" w:rsidRPr="002D594C" w:rsidTr="002D594C">
        <w:tc>
          <w:tcPr>
            <w:tcW w:w="109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209</w:t>
            </w:r>
          </w:p>
        </w:tc>
        <w:tc>
          <w:tcPr>
            <w:tcW w:w="4050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Gmm</w:t>
            </w:r>
            <w:proofErr w:type="spellEnd"/>
            <w:r w:rsidRPr="002D594C">
              <w:rPr>
                <w:sz w:val="20"/>
              </w:rPr>
              <w:t xml:space="preserve"> (rice method)</w:t>
            </w:r>
          </w:p>
        </w:tc>
        <w:tc>
          <w:tcPr>
            <w:tcW w:w="1440" w:type="dxa"/>
          </w:tcPr>
          <w:p w:rsidR="00CB52EE" w:rsidRPr="002D594C" w:rsidRDefault="00E65BB2" w:rsidP="00CD577F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CB52EE" w:rsidRPr="002D594C" w:rsidRDefault="00CB52EE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1:45pm – 2:30pm</w:t>
            </w:r>
          </w:p>
        </w:tc>
      </w:tr>
      <w:tr w:rsidR="00CD577F" w:rsidRPr="002D594C" w:rsidTr="002D594C">
        <w:tc>
          <w:tcPr>
            <w:tcW w:w="1098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331</w:t>
            </w:r>
          </w:p>
        </w:tc>
        <w:tc>
          <w:tcPr>
            <w:tcW w:w="405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CoreLok</w:t>
            </w:r>
            <w:proofErr w:type="spellEnd"/>
          </w:p>
        </w:tc>
        <w:tc>
          <w:tcPr>
            <w:tcW w:w="144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2:30pm – 2:45pm</w:t>
            </w:r>
          </w:p>
        </w:tc>
      </w:tr>
      <w:tr w:rsidR="00CD577F" w:rsidRPr="002D594C" w:rsidTr="002D594C">
        <w:tc>
          <w:tcPr>
            <w:tcW w:w="1098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269</w:t>
            </w:r>
          </w:p>
        </w:tc>
        <w:tc>
          <w:tcPr>
            <w:tcW w:w="405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Calculate air content</w:t>
            </w:r>
          </w:p>
        </w:tc>
        <w:tc>
          <w:tcPr>
            <w:tcW w:w="144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sgw</w:t>
            </w:r>
            <w:proofErr w:type="spellEnd"/>
          </w:p>
        </w:tc>
        <w:tc>
          <w:tcPr>
            <w:tcW w:w="2988" w:type="dxa"/>
          </w:tcPr>
          <w:p w:rsidR="002D594C" w:rsidRPr="002D594C" w:rsidRDefault="002D594C" w:rsidP="002D594C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2:45pm – 3:00pm</w:t>
            </w:r>
          </w:p>
        </w:tc>
      </w:tr>
      <w:tr w:rsidR="00CD577F" w:rsidRPr="002D594C" w:rsidTr="002D594C">
        <w:tc>
          <w:tcPr>
            <w:tcW w:w="1098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287</w:t>
            </w:r>
          </w:p>
        </w:tc>
        <w:tc>
          <w:tcPr>
            <w:tcW w:w="405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Nuclear AC Content</w:t>
            </w:r>
          </w:p>
        </w:tc>
        <w:tc>
          <w:tcPr>
            <w:tcW w:w="1440" w:type="dxa"/>
          </w:tcPr>
          <w:p w:rsidR="002D594C" w:rsidRPr="002D594C" w:rsidRDefault="002D594C" w:rsidP="00D007D2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2D594C" w:rsidRPr="002D594C" w:rsidRDefault="002D594C" w:rsidP="00E65BB2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3:</w:t>
            </w:r>
            <w:r w:rsidR="00E65BB2">
              <w:rPr>
                <w:sz w:val="20"/>
              </w:rPr>
              <w:t>00</w:t>
            </w:r>
            <w:r w:rsidRPr="002D594C">
              <w:rPr>
                <w:sz w:val="20"/>
              </w:rPr>
              <w:t>pm – 4:00pm</w:t>
            </w:r>
          </w:p>
        </w:tc>
      </w:tr>
      <w:tr w:rsidR="00CD577F" w:rsidRPr="002D594C" w:rsidTr="002D594C">
        <w:tc>
          <w:tcPr>
            <w:tcW w:w="1098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T 329</w:t>
            </w:r>
          </w:p>
        </w:tc>
        <w:tc>
          <w:tcPr>
            <w:tcW w:w="405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Moisture content of HMA</w:t>
            </w:r>
          </w:p>
        </w:tc>
        <w:tc>
          <w:tcPr>
            <w:tcW w:w="144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proofErr w:type="spellStart"/>
            <w:r w:rsidRPr="002D594C">
              <w:rPr>
                <w:sz w:val="20"/>
              </w:rPr>
              <w:t>mmf</w:t>
            </w:r>
            <w:proofErr w:type="spellEnd"/>
          </w:p>
        </w:tc>
        <w:tc>
          <w:tcPr>
            <w:tcW w:w="2988" w:type="dxa"/>
          </w:tcPr>
          <w:p w:rsidR="002D594C" w:rsidRPr="002D594C" w:rsidRDefault="00E65BB2" w:rsidP="00E65BB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4</w:t>
            </w:r>
            <w:r w:rsidR="002D594C" w:rsidRPr="002D594C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  <w:r w:rsidR="002D594C" w:rsidRPr="002D594C">
              <w:rPr>
                <w:sz w:val="20"/>
              </w:rPr>
              <w:t>pm – 4:</w:t>
            </w:r>
            <w:r>
              <w:rPr>
                <w:sz w:val="20"/>
              </w:rPr>
              <w:t>15</w:t>
            </w:r>
            <w:r w:rsidR="002D594C" w:rsidRPr="002D594C">
              <w:rPr>
                <w:sz w:val="20"/>
              </w:rPr>
              <w:t>pm</w:t>
            </w:r>
          </w:p>
        </w:tc>
      </w:tr>
      <w:tr w:rsidR="00CD577F" w:rsidRPr="002D594C" w:rsidTr="002D594C">
        <w:tc>
          <w:tcPr>
            <w:tcW w:w="1098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R 18</w:t>
            </w:r>
          </w:p>
        </w:tc>
        <w:tc>
          <w:tcPr>
            <w:tcW w:w="405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Review Quality Manual</w:t>
            </w:r>
          </w:p>
        </w:tc>
        <w:tc>
          <w:tcPr>
            <w:tcW w:w="1440" w:type="dxa"/>
          </w:tcPr>
          <w:p w:rsidR="002D594C" w:rsidRPr="002D594C" w:rsidRDefault="002D594C" w:rsidP="00CD577F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AMRL</w:t>
            </w:r>
          </w:p>
        </w:tc>
        <w:tc>
          <w:tcPr>
            <w:tcW w:w="2988" w:type="dxa"/>
          </w:tcPr>
          <w:p w:rsidR="002D594C" w:rsidRPr="002D594C" w:rsidRDefault="002D594C" w:rsidP="00E65BB2">
            <w:pPr>
              <w:pStyle w:val="NoSpacing"/>
              <w:rPr>
                <w:sz w:val="20"/>
              </w:rPr>
            </w:pPr>
            <w:r w:rsidRPr="002D594C">
              <w:rPr>
                <w:sz w:val="20"/>
              </w:rPr>
              <w:t>4:</w:t>
            </w:r>
            <w:r w:rsidR="00E65BB2">
              <w:rPr>
                <w:sz w:val="20"/>
              </w:rPr>
              <w:t>15</w:t>
            </w:r>
            <w:r w:rsidRPr="002D594C">
              <w:rPr>
                <w:sz w:val="20"/>
              </w:rPr>
              <w:t>pm – 5:00pm</w:t>
            </w:r>
          </w:p>
        </w:tc>
      </w:tr>
    </w:tbl>
    <w:p w:rsidR="002C3692" w:rsidRDefault="002C3692"/>
    <w:sectPr w:rsidR="002C3692" w:rsidSect="00245F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964" w:right="1440" w:bottom="1440" w:left="1440" w:header="990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27" w:rsidRDefault="00441527" w:rsidP="000A7217">
      <w:pPr>
        <w:spacing w:after="0" w:line="240" w:lineRule="auto"/>
      </w:pPr>
      <w:r>
        <w:separator/>
      </w:r>
    </w:p>
  </w:endnote>
  <w:endnote w:type="continuationSeparator" w:id="0">
    <w:p w:rsidR="00441527" w:rsidRDefault="00441527" w:rsidP="000A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7F" w:rsidRDefault="00CD5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7F" w:rsidRDefault="00CD577F">
    <w:pPr>
      <w:pStyle w:val="Footer"/>
    </w:pPr>
    <w:r>
      <w:rPr>
        <w:noProof/>
      </w:rPr>
      <w:pict>
        <v:group id="_x0000_s2052" style="position:absolute;margin-left:1.3pt;margin-top:2.05pt;width:468.35pt;height:4.6pt;rotation:180;z-index:251658240" coordorigin="1466,2616" coordsize="9367,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1466;top:2616;width:9367;height:0" o:connectortype="straight" strokeweight="2pt"/>
          <v:shape id="_x0000_s2054" type="#_x0000_t32" style="position:absolute;left:1466;top:2708;width:9367;height:0" o:connectortype="straight" strokeweight=".5pt"/>
        </v:group>
      </w:pict>
    </w:r>
  </w:p>
  <w:p w:rsidR="00CD577F" w:rsidRPr="00047079" w:rsidRDefault="00CD577F" w:rsidP="0095738F">
    <w:pPr>
      <w:pStyle w:val="Footer"/>
      <w:jc w:val="center"/>
      <w:rPr>
        <w:rFonts w:ascii="Arial Narrow" w:hAnsi="Arial Narrow"/>
        <w:sz w:val="16"/>
      </w:rPr>
    </w:pPr>
    <w:r w:rsidRPr="00047079">
      <w:rPr>
        <w:rFonts w:ascii="Arial Narrow" w:hAnsi="Arial Narrow"/>
        <w:sz w:val="16"/>
      </w:rPr>
      <w:t xml:space="preserve">CTTP </w:t>
    </w:r>
    <w:r>
      <w:rPr>
        <w:rFonts w:ascii="Arial Narrow" w:hAnsi="Arial Narrow"/>
        <w:sz w:val="16"/>
      </w:rPr>
      <w:t>is affiliated</w:t>
    </w:r>
    <w:r w:rsidRPr="00047079">
      <w:rPr>
        <w:rFonts w:ascii="Arial Narrow" w:hAnsi="Arial Narrow"/>
        <w:sz w:val="16"/>
      </w:rPr>
      <w:t xml:space="preserve"> with the University of Arkansas Department of Civil Engineering and the Mack-Blackwell Transportation Center</w:t>
    </w:r>
  </w:p>
  <w:p w:rsidR="00CD577F" w:rsidRDefault="00CD5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7F" w:rsidRDefault="00CD5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27" w:rsidRDefault="00441527" w:rsidP="000A7217">
      <w:pPr>
        <w:spacing w:after="0" w:line="240" w:lineRule="auto"/>
      </w:pPr>
      <w:r>
        <w:separator/>
      </w:r>
    </w:p>
  </w:footnote>
  <w:footnote w:type="continuationSeparator" w:id="0">
    <w:p w:rsidR="00441527" w:rsidRDefault="00441527" w:rsidP="000A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7F" w:rsidRDefault="00CD5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7F" w:rsidRDefault="00CD577F" w:rsidP="00AC52C0">
    <w:pPr>
      <w:pStyle w:val="Header"/>
      <w:ind w:hanging="90"/>
    </w:pPr>
    <w:r w:rsidRPr="00CA5B3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0" o:spid="_x0000_i1025" type="#_x0000_t75" alt="Final cttp logo jpeg.jpg" style="width:162pt;height:96.75pt;visibility:visible">
          <v:imagedata r:id="rId1" o:title="Final cttp logo jpeg"/>
        </v:shape>
      </w:pict>
    </w:r>
    <w:r>
      <w:tab/>
    </w:r>
    <w:r>
      <w:tab/>
    </w:r>
  </w:p>
  <w:p w:rsidR="00CD577F" w:rsidRDefault="00CD577F">
    <w:pPr>
      <w:pStyle w:val="Header"/>
    </w:pPr>
    <w:r>
      <w:rPr>
        <w:noProof/>
      </w:rPr>
      <w:pict>
        <v:group id="_x0000_s2051" style="position:absolute;margin-left:1.3pt;margin-top:8.9pt;width:468.35pt;height:4.6pt;z-index:251657216" coordorigin="1466,2616" coordsize="9367,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49" type="#_x0000_t32" style="position:absolute;left:1466;top:2616;width:9367;height:0" o:connectortype="straight" strokeweight="2pt"/>
          <v:shape id="_x0000_s2050" type="#_x0000_t32" style="position:absolute;left:1466;top:2708;width:9367;height:0" o:connectortype="straight" strokeweight=".5pt"/>
        </v:group>
      </w:pict>
    </w:r>
  </w:p>
  <w:p w:rsidR="00CD577F" w:rsidRDefault="00CD577F" w:rsidP="00AC52C0">
    <w:pPr>
      <w:pStyle w:val="Header"/>
      <w:spacing w:before="40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479-575-3997 (ph)</w:t>
    </w:r>
    <w:r>
      <w:rPr>
        <w:rFonts w:ascii="Franklin Gothic Book" w:hAnsi="Franklin Gothic Book"/>
        <w:sz w:val="18"/>
      </w:rPr>
      <w:tab/>
      <w:t>700 Research Center Boulevard, #3515</w:t>
    </w:r>
    <w:r>
      <w:rPr>
        <w:rFonts w:ascii="Franklin Gothic Book" w:hAnsi="Franklin Gothic Book"/>
        <w:sz w:val="18"/>
      </w:rPr>
      <w:tab/>
      <w:t>www.cttp.org</w:t>
    </w:r>
  </w:p>
  <w:p w:rsidR="00CD577F" w:rsidRPr="00AC52C0" w:rsidRDefault="00CD577F">
    <w:pPr>
      <w:pStyle w:val="Head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479-575-7639 (fax)</w:t>
    </w:r>
    <w:r>
      <w:rPr>
        <w:rFonts w:ascii="Franklin Gothic Book" w:hAnsi="Franklin Gothic Book"/>
        <w:sz w:val="18"/>
      </w:rPr>
      <w:tab/>
      <w:t>Fayetteville, AR  72701</w:t>
    </w:r>
    <w:r>
      <w:rPr>
        <w:rFonts w:ascii="Franklin Gothic Book" w:hAnsi="Franklin Gothic Book"/>
        <w:sz w:val="18"/>
      </w:rPr>
      <w:tab/>
      <w:t>cttp@uark.edu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7F" w:rsidRDefault="00CD5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connector" idref="#_x0000_s2054"/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6FDD"/>
    <w:rsid w:val="00086612"/>
    <w:rsid w:val="000A7217"/>
    <w:rsid w:val="00126B18"/>
    <w:rsid w:val="0016283C"/>
    <w:rsid w:val="00245F92"/>
    <w:rsid w:val="002C3692"/>
    <w:rsid w:val="002D594C"/>
    <w:rsid w:val="00426FDD"/>
    <w:rsid w:val="00441527"/>
    <w:rsid w:val="004A22A7"/>
    <w:rsid w:val="004D1788"/>
    <w:rsid w:val="0052001A"/>
    <w:rsid w:val="006231A4"/>
    <w:rsid w:val="008B7A16"/>
    <w:rsid w:val="00944E4B"/>
    <w:rsid w:val="0095738F"/>
    <w:rsid w:val="00AC52C0"/>
    <w:rsid w:val="00B72325"/>
    <w:rsid w:val="00BF6D21"/>
    <w:rsid w:val="00C810D1"/>
    <w:rsid w:val="00CB52EE"/>
    <w:rsid w:val="00CD577F"/>
    <w:rsid w:val="00D007D2"/>
    <w:rsid w:val="00E640FF"/>
    <w:rsid w:val="00E6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F29B9F2"/>
  <w15:chartTrackingRefBased/>
  <w15:docId w15:val="{CFC792EA-976E-4767-9794-C4C1531E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0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217"/>
  </w:style>
  <w:style w:type="paragraph" w:styleId="Footer">
    <w:name w:val="footer"/>
    <w:basedOn w:val="Normal"/>
    <w:link w:val="FooterChar"/>
    <w:uiPriority w:val="99"/>
    <w:semiHidden/>
    <w:unhideWhenUsed/>
    <w:rsid w:val="000A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217"/>
  </w:style>
  <w:style w:type="paragraph" w:styleId="BalloonText">
    <w:name w:val="Balloon Text"/>
    <w:basedOn w:val="Normal"/>
    <w:link w:val="BalloonTextChar"/>
    <w:uiPriority w:val="99"/>
    <w:semiHidden/>
    <w:unhideWhenUsed/>
    <w:rsid w:val="000A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72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7217"/>
    <w:rPr>
      <w:sz w:val="22"/>
      <w:szCs w:val="22"/>
    </w:rPr>
  </w:style>
  <w:style w:type="character" w:styleId="Hyperlink">
    <w:name w:val="Hyperlink"/>
    <w:uiPriority w:val="99"/>
    <w:unhideWhenUsed/>
    <w:rsid w:val="00AC52C0"/>
    <w:rPr>
      <w:color w:val="0000FF"/>
      <w:u w:val="single"/>
    </w:rPr>
  </w:style>
  <w:style w:type="table" w:styleId="TableGrid">
    <w:name w:val="Table Grid"/>
    <w:basedOn w:val="TableNormal"/>
    <w:uiPriority w:val="59"/>
    <w:rsid w:val="001628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gwill\My%20Documents\CTTP\Logos%20and%20Letterhead\cttp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cttp letterhead</Template>
  <TotalTime>11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Williams</dc:creator>
  <cp:keywords/>
  <cp:lastModifiedBy>Stacy Goad Williams</cp:lastModifiedBy>
  <cp:revision>3</cp:revision>
  <cp:lastPrinted>2016-01-19T18:55:00Z</cp:lastPrinted>
  <dcterms:created xsi:type="dcterms:W3CDTF">2016-01-19T20:44:00Z</dcterms:created>
  <dcterms:modified xsi:type="dcterms:W3CDTF">2016-01-19T20:54:00Z</dcterms:modified>
</cp:coreProperties>
</file>